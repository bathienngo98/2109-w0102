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E7547" w14:textId="2944BFAD" w:rsidR="000329B3" w:rsidRPr="00B12C7C" w:rsidRDefault="009F1137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</w:pPr>
      <w:bookmarkStart w:id="0" w:name="_GoBack"/>
      <w:bookmarkEnd w:id="0"/>
      <w:r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R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ISK </w:t>
      </w:r>
      <w:r w:rsidR="00D80141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MANAGEMENT 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MATRIX</w:t>
      </w:r>
    </w:p>
    <w:p w14:paraId="3B4613D6" w14:textId="77777777" w:rsidR="008544A6" w:rsidRPr="009C22E6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15"/>
          <w:szCs w:val="15"/>
        </w:rPr>
      </w:pPr>
    </w:p>
    <w:tbl>
      <w:tblPr>
        <w:tblW w:w="18952" w:type="dxa"/>
        <w:tblLook w:val="04A0" w:firstRow="1" w:lastRow="0" w:firstColumn="1" w:lastColumn="0" w:noHBand="0" w:noVBand="1"/>
      </w:tblPr>
      <w:tblGrid>
        <w:gridCol w:w="1145"/>
        <w:gridCol w:w="3583"/>
        <w:gridCol w:w="1484"/>
        <w:gridCol w:w="1380"/>
        <w:gridCol w:w="1317"/>
        <w:gridCol w:w="1653"/>
        <w:gridCol w:w="2746"/>
        <w:gridCol w:w="1484"/>
        <w:gridCol w:w="1380"/>
        <w:gridCol w:w="1268"/>
        <w:gridCol w:w="1512"/>
      </w:tblGrid>
      <w:tr w:rsidR="00AA6043" w:rsidRPr="00B12C7C" w14:paraId="614F9F81" w14:textId="77777777" w:rsidTr="009C22E6">
        <w:trPr>
          <w:trHeight w:val="512"/>
        </w:trPr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0A73D9EE" w14:textId="77777777" w:rsidR="00AA6043" w:rsidRPr="00B12C7C" w:rsidRDefault="00AA6043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C2321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4A5C6E26" w14:textId="77777777" w:rsidR="00AA6043" w:rsidRPr="00B12C7C" w:rsidRDefault="00AA6043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OBJECTIVE</w:t>
            </w:r>
          </w:p>
        </w:tc>
        <w:tc>
          <w:tcPr>
            <w:tcW w:w="8390" w:type="dxa"/>
            <w:gridSpan w:val="5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FA7461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</w:tr>
      <w:tr w:rsidR="00AA6043" w:rsidRPr="00B12C7C" w14:paraId="16DCB298" w14:textId="77777777" w:rsidTr="009C22E6">
        <w:trPr>
          <w:trHeight w:val="206"/>
        </w:trPr>
        <w:tc>
          <w:tcPr>
            <w:tcW w:w="114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F1C7" w14:textId="77777777" w:rsidR="00AA6043" w:rsidRPr="00B12C7C" w:rsidRDefault="00AA6043" w:rsidP="00AA6043">
            <w:pPr>
              <w:ind w:firstLineChars="100" w:firstLine="160"/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637F0" w14:textId="77777777" w:rsidR="00AA6043" w:rsidRPr="00B12C7C" w:rsidRDefault="00AA6043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CA117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CE451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FE604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2B8E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BA30E" w14:textId="77777777" w:rsidR="00AA6043" w:rsidRPr="00B12C7C" w:rsidRDefault="00AA6043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B19F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FF652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9563F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E7A0B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AA6043" w:rsidRPr="00B12C7C" w14:paraId="4F88CFA0" w14:textId="77777777" w:rsidTr="009C22E6">
        <w:trPr>
          <w:trHeight w:val="386"/>
        </w:trPr>
        <w:tc>
          <w:tcPr>
            <w:tcW w:w="11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2BBC265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REF / ID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C17CF7D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R E - M I T I G A T I O N</w:t>
            </w:r>
          </w:p>
        </w:tc>
        <w:tc>
          <w:tcPr>
            <w:tcW w:w="165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87FE03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DEPARTMENT / LOCATION</w:t>
            </w:r>
          </w:p>
        </w:tc>
        <w:tc>
          <w:tcPr>
            <w:tcW w:w="27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CC9E79E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MITIGATIONS / WARNINGS / REMEDIES</w:t>
            </w:r>
          </w:p>
        </w:tc>
        <w:tc>
          <w:tcPr>
            <w:tcW w:w="564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38C74402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O S T - M I T I G A T I O N</w:t>
            </w:r>
          </w:p>
        </w:tc>
      </w:tr>
      <w:tr w:rsidR="00AA6043" w:rsidRPr="00B12C7C" w14:paraId="04FE5E77" w14:textId="77777777" w:rsidTr="009C22E6">
        <w:trPr>
          <w:trHeight w:val="521"/>
        </w:trPr>
        <w:tc>
          <w:tcPr>
            <w:tcW w:w="11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E92113B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44546A" w:themeFill="text2"/>
            <w:vAlign w:val="center"/>
            <w:hideMark/>
          </w:tcPr>
          <w:p w14:paraId="54ABD1AF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</w:t>
            </w:r>
          </w:p>
        </w:tc>
        <w:tc>
          <w:tcPr>
            <w:tcW w:w="14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E980AD4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09E44235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4CCA0E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165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94599DC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7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E2C3B87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1F48323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C578810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50BD06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1473D0F" w14:textId="77777777" w:rsidR="009C22E6" w:rsidRPr="00B12C7C" w:rsidRDefault="00AA6043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ACCEPTABLE TO PROCEED?</w:t>
            </w:r>
          </w:p>
        </w:tc>
      </w:tr>
      <w:tr w:rsidR="009C22E6" w:rsidRPr="00B12C7C" w14:paraId="167E22BB" w14:textId="77777777" w:rsidTr="009C22E6">
        <w:trPr>
          <w:trHeight w:val="864"/>
        </w:trPr>
        <w:tc>
          <w:tcPr>
            <w:tcW w:w="1145" w:type="dxa"/>
            <w:tcBorders>
              <w:top w:val="nil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2D7AB1EE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5708C1DD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602234A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1B1085DB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63EBF055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6D6FDB8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38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77466E8F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640C68F2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4B22F5A3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1736535F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1A291F3B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369FEB5B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3014E27E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2C41CCD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735C68D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3B2EC8F0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0CDF67F2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71A370B3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26276F4D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38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1E5A295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719AFE26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6214F7B5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268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96FB6FD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2DCBF8C1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0512CCB9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3D44890F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  <w:tc>
          <w:tcPr>
            <w:tcW w:w="1512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94AD29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 / NO</w:t>
            </w:r>
          </w:p>
        </w:tc>
      </w:tr>
      <w:tr w:rsidR="009C22E6" w:rsidRPr="00B12C7C" w14:paraId="4F6712ED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07300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CA836A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A20518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E55FBF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E96EDD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2F2792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F0DFD68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BF51C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B20934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D17E0A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812AC4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4C1C4E8F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4DFBB8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BE91B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BE90B7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68F8D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41E530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64ED7E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F7D775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B1197C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F91CFC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D9F273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36E5D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3903BBEA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FE9B8A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A1E3EF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BB229C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CF8BA7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D1629B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4A4990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F4E01E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F46D1AF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E73144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259DFE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CF0B2A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589D5174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4CDFD7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34212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E8E48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93150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B9BC560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EFE77D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B908AB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2756D0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3A67F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6B3590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6C3E4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  <w:tr w:rsidR="009C22E6" w:rsidRPr="00B12C7C" w14:paraId="084401C2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64AA310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5E6113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EDB95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FAE07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82CA8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A0F3B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B27651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71DC2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180FD3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23DFF4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C5371D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</w:tbl>
    <w:p w14:paraId="4E2309F2" w14:textId="77777777" w:rsidR="00B12C7C" w:rsidRDefault="00B12C7C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  <w:sectPr w:rsidR="00B12C7C" w:rsidSect="009C22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 w:code="5"/>
          <w:pgMar w:top="513" w:right="720" w:bottom="513" w:left="720" w:header="0" w:footer="720" w:gutter="0"/>
          <w:cols w:space="720"/>
          <w:docGrid w:linePitch="360"/>
        </w:sectPr>
      </w:pPr>
    </w:p>
    <w:p w14:paraId="45EE1329" w14:textId="77777777" w:rsidR="00B12C7C" w:rsidRPr="003D706E" w:rsidRDefault="00B12C7C" w:rsidP="00B12C7C">
      <w:pPr>
        <w:rPr>
          <w:rFonts w:ascii="Century Gothic" w:hAnsi="Century Gothic"/>
          <w:b/>
          <w:color w:val="000000" w:themeColor="text1"/>
          <w:sz w:val="32"/>
          <w:szCs w:val="44"/>
        </w:rPr>
      </w:pPr>
    </w:p>
    <w:p w14:paraId="5961F458" w14:textId="77777777" w:rsidR="00B12C7C" w:rsidRPr="00126C59" w:rsidRDefault="00B12C7C" w:rsidP="00B12C7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DE7B5C1" w14:textId="77777777" w:rsidR="008544A6" w:rsidRPr="00B12C7C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</w:pPr>
    </w:p>
    <w:sectPr w:rsidR="008544A6" w:rsidRPr="00B12C7C"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5B20B" w14:textId="77777777" w:rsidR="005951F1" w:rsidRDefault="005951F1" w:rsidP="00DB2412">
      <w:r>
        <w:separator/>
      </w:r>
    </w:p>
  </w:endnote>
  <w:endnote w:type="continuationSeparator" w:id="0">
    <w:p w14:paraId="3BC9C447" w14:textId="77777777" w:rsidR="005951F1" w:rsidRDefault="005951F1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6665E" w14:textId="77777777" w:rsidR="000F22B7" w:rsidRDefault="000F22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D982B" w14:textId="77777777" w:rsidR="000F22B7" w:rsidRDefault="000F22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9BA7" w14:textId="77777777" w:rsidR="000F22B7" w:rsidRDefault="000F2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8C3C1" w14:textId="77777777" w:rsidR="005951F1" w:rsidRDefault="005951F1" w:rsidP="00DB2412">
      <w:r>
        <w:separator/>
      </w:r>
    </w:p>
  </w:footnote>
  <w:footnote w:type="continuationSeparator" w:id="0">
    <w:p w14:paraId="4DD48AB1" w14:textId="77777777" w:rsidR="005951F1" w:rsidRDefault="005951F1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2F4CA" w14:textId="77777777" w:rsidR="000F22B7" w:rsidRDefault="000F22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7A77B" w14:textId="77777777" w:rsidR="000F22B7" w:rsidRDefault="000F22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FACC1" w14:textId="77777777" w:rsidR="000F22B7" w:rsidRDefault="000F2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BD"/>
    <w:rsid w:val="00005410"/>
    <w:rsid w:val="000102CA"/>
    <w:rsid w:val="000329B3"/>
    <w:rsid w:val="000707ED"/>
    <w:rsid w:val="000F22B7"/>
    <w:rsid w:val="00107566"/>
    <w:rsid w:val="00107A05"/>
    <w:rsid w:val="00165169"/>
    <w:rsid w:val="001E773C"/>
    <w:rsid w:val="00246934"/>
    <w:rsid w:val="0028063E"/>
    <w:rsid w:val="002A1C81"/>
    <w:rsid w:val="003776D0"/>
    <w:rsid w:val="003D7EE0"/>
    <w:rsid w:val="003E1FD8"/>
    <w:rsid w:val="003E4F0D"/>
    <w:rsid w:val="00424EFA"/>
    <w:rsid w:val="00437607"/>
    <w:rsid w:val="00471C74"/>
    <w:rsid w:val="004937B7"/>
    <w:rsid w:val="004A2939"/>
    <w:rsid w:val="004F4D3D"/>
    <w:rsid w:val="00523965"/>
    <w:rsid w:val="005951F1"/>
    <w:rsid w:val="005A42B5"/>
    <w:rsid w:val="0065609B"/>
    <w:rsid w:val="006A3315"/>
    <w:rsid w:val="006B16FF"/>
    <w:rsid w:val="006D6894"/>
    <w:rsid w:val="0074716D"/>
    <w:rsid w:val="00781C86"/>
    <w:rsid w:val="00783541"/>
    <w:rsid w:val="00815C44"/>
    <w:rsid w:val="0083365C"/>
    <w:rsid w:val="00851F79"/>
    <w:rsid w:val="008544A6"/>
    <w:rsid w:val="00893886"/>
    <w:rsid w:val="008D4D59"/>
    <w:rsid w:val="00930D1C"/>
    <w:rsid w:val="00942DA6"/>
    <w:rsid w:val="00985675"/>
    <w:rsid w:val="009C22E6"/>
    <w:rsid w:val="009F1137"/>
    <w:rsid w:val="00A02960"/>
    <w:rsid w:val="00A03D60"/>
    <w:rsid w:val="00A21FBD"/>
    <w:rsid w:val="00AA6043"/>
    <w:rsid w:val="00B01893"/>
    <w:rsid w:val="00B12C7C"/>
    <w:rsid w:val="00B519FC"/>
    <w:rsid w:val="00B92072"/>
    <w:rsid w:val="00BC1A20"/>
    <w:rsid w:val="00BE1EF5"/>
    <w:rsid w:val="00C12062"/>
    <w:rsid w:val="00C423CB"/>
    <w:rsid w:val="00CC7B6D"/>
    <w:rsid w:val="00D059DF"/>
    <w:rsid w:val="00D06B25"/>
    <w:rsid w:val="00D16763"/>
    <w:rsid w:val="00D36FD0"/>
    <w:rsid w:val="00D52905"/>
    <w:rsid w:val="00D620F1"/>
    <w:rsid w:val="00D80141"/>
    <w:rsid w:val="00D96B95"/>
    <w:rsid w:val="00D970D9"/>
    <w:rsid w:val="00DB2412"/>
    <w:rsid w:val="00DB3258"/>
    <w:rsid w:val="00E27A8A"/>
    <w:rsid w:val="00E46217"/>
    <w:rsid w:val="00EA104E"/>
    <w:rsid w:val="00EE2367"/>
    <w:rsid w:val="00F04F96"/>
    <w:rsid w:val="00F22F09"/>
    <w:rsid w:val="00F4476D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7A6D2"/>
  <w15:chartTrackingRefBased/>
  <w15:docId w15:val="{99B02E8C-2FC5-40A7-80BB-F0D2BA41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39"/>
    <w:rsid w:val="00B12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uvi\Google%20Drive\7.%20H&#7885;c%20li&#7879;u%20(Specification,%20Scheme%20of%20Work,%20Slide,%20Reference)\Computing\BTEC\30%20-%20Application%20Development\Assigment\HN%20-%20Set%202020\Risk-management-matrix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C95B9F-1B04-418C-BE2E-0BFF08F8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Risk-management-matrix-template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DELL</cp:lastModifiedBy>
  <cp:revision>2</cp:revision>
  <dcterms:created xsi:type="dcterms:W3CDTF">2021-06-13T14:50:00Z</dcterms:created>
  <dcterms:modified xsi:type="dcterms:W3CDTF">2021-06-13T14:50:00Z</dcterms:modified>
</cp:coreProperties>
</file>